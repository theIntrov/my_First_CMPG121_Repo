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CBD63" w14:textId="22326745" w:rsidR="00C6554A" w:rsidRPr="008B5277" w:rsidRDefault="00705DD8"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g">
            <w:drawing>
              <wp:inline distT="0" distB="0" distL="0" distR="0" wp14:anchorId="02B081AF" wp14:editId="3BF26D94">
                <wp:extent cx="4039737" cy="4230806"/>
                <wp:effectExtent l="0" t="0" r="0" b="0"/>
                <wp:docPr id="1010927560" name="Group 2"/>
                <wp:cNvGraphicFramePr/>
                <a:graphic xmlns:a="http://schemas.openxmlformats.org/drawingml/2006/main">
                  <a:graphicData uri="http://schemas.microsoft.com/office/word/2010/wordprocessingGroup">
                    <wpg:wgp>
                      <wpg:cNvGrpSpPr/>
                      <wpg:grpSpPr>
                        <a:xfrm>
                          <a:off x="0" y="0"/>
                          <a:ext cx="4039737" cy="4230806"/>
                          <a:chOff x="0" y="0"/>
                          <a:chExt cx="3657837" cy="2886178"/>
                        </a:xfrm>
                      </wpg:grpSpPr>
                      <pic:pic xmlns:pic="http://schemas.openxmlformats.org/drawingml/2006/picture">
                        <pic:nvPicPr>
                          <pic:cNvPr id="79110358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237" y="0"/>
                            <a:ext cx="3657600" cy="2438400"/>
                          </a:xfrm>
                          <a:prstGeom prst="rect">
                            <a:avLst/>
                          </a:prstGeom>
                          <a:noFill/>
                          <a:ln w="254000" cap="rnd">
                            <a:noFill/>
                          </a:ln>
                          <a:effectLst/>
                        </pic:spPr>
                      </pic:pic>
                      <wps:wsp>
                        <wps:cNvPr id="1558960777" name="Text Box 1"/>
                        <wps:cNvSpPr txBox="1"/>
                        <wps:spPr>
                          <a:xfrm>
                            <a:off x="0" y="2437868"/>
                            <a:ext cx="3657600" cy="448310"/>
                          </a:xfrm>
                          <a:prstGeom prst="rect">
                            <a:avLst/>
                          </a:prstGeom>
                          <a:solidFill>
                            <a:prstClr val="white"/>
                          </a:solidFill>
                          <a:ln>
                            <a:noFill/>
                          </a:ln>
                        </wps:spPr>
                        <wps:txbx>
                          <w:txbxContent>
                            <w:p w14:paraId="550BFEBA" w14:textId="442097AD" w:rsidR="00705DD8" w:rsidRPr="00705DD8" w:rsidRDefault="00705DD8" w:rsidP="00705DD8">
                              <w:pPr>
                                <w:rPr>
                                  <w:sz w:val="18"/>
                                  <w:szCs w:val="18"/>
                                </w:rPr>
                              </w:pPr>
                              <w:hyperlink r:id="rId10" w:history="1">
                                <w:r w:rsidRPr="00705DD8">
                                  <w:rPr>
                                    <w:rStyle w:val="Hyperlink"/>
                                    <w:sz w:val="18"/>
                                    <w:szCs w:val="18"/>
                                  </w:rPr>
                                  <w:t>This Photo</w:t>
                                </w:r>
                              </w:hyperlink>
                              <w:r w:rsidRPr="00705DD8">
                                <w:rPr>
                                  <w:sz w:val="18"/>
                                  <w:szCs w:val="18"/>
                                </w:rPr>
                                <w:t xml:space="preserve"> by Unknown Author is licensed under </w:t>
                              </w:r>
                              <w:hyperlink r:id="rId11" w:history="1">
                                <w:r w:rsidRPr="00705DD8">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B081AF" id="Group 2" o:spid="_x0000_s1026" style="width:318.1pt;height:333.15pt;mso-position-horizontal-relative:char;mso-position-vertical-relative:line" coordsize="36578,288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width:36576;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" strokeweight="20pt">
                  <v:stroke endcap="round"/>
                  <v:imagedata r:id="rId12" o:title=""/>
                </v:shape>
                <v:shapetype id="_x0000_t202" coordsize="21600,21600" o:spt="202" path="m,l,21600r21600,l21600,xe">
                  <v:stroke joinstyle="miter"/>
                  <v:path gradientshapeok="t" o:connecttype="rect"/>
                </v:shapetype>
                <v:shape id="Text Box 1" o:spid="_x0000_s1028" type="#_x0000_t202" style="position:absolute;top:24378;width:3657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" stroked="f">
                  <v:textbox>
                    <w:txbxContent>
                      <w:p w14:paraId="550BFEBA" w14:textId="442097AD" w:rsidR="00705DD8" w:rsidRPr="00705DD8" w:rsidRDefault="00705DD8" w:rsidP="00705DD8">
                        <w:pPr>
                          <w:rPr>
                            <w:sz w:val="18"/>
                            <w:szCs w:val="18"/>
                          </w:rPr>
                        </w:pPr>
                        <w:hyperlink r:id="rId13" w:history="1">
                          <w:r w:rsidRPr="00705DD8">
                            <w:rPr>
                              <w:rStyle w:val="Hyperlink"/>
                              <w:sz w:val="18"/>
                              <w:szCs w:val="18"/>
                            </w:rPr>
                            <w:t>This Photo</w:t>
                          </w:r>
                        </w:hyperlink>
                        <w:r w:rsidRPr="00705DD8">
                          <w:rPr>
                            <w:sz w:val="18"/>
                            <w:szCs w:val="18"/>
                          </w:rPr>
                          <w:t xml:space="preserve"> by Unknown Author is licensed under </w:t>
                        </w:r>
                        <w:hyperlink r:id="rId14" w:history="1">
                          <w:r w:rsidRPr="00705DD8">
                            <w:rPr>
                              <w:rStyle w:val="Hyperlink"/>
                              <w:sz w:val="18"/>
                              <w:szCs w:val="18"/>
                            </w:rPr>
                            <w:t>CC BY-NC-ND</w:t>
                          </w:r>
                        </w:hyperlink>
                      </w:p>
                    </w:txbxContent>
                  </v:textbox>
                </v:shape>
                <w10:anchorlock/>
              </v:group>
            </w:pict>
          </mc:Fallback>
        </mc:AlternateContent>
      </w:r>
    </w:p>
    <w:bookmarkEnd w:id="0"/>
    <w:bookmarkEnd w:id="1"/>
    <w:bookmarkEnd w:id="2"/>
    <w:bookmarkEnd w:id="3"/>
    <w:bookmarkEnd w:id="4"/>
    <w:p w14:paraId="2F2A6DA3" w14:textId="27A73AA0" w:rsidR="00C6554A" w:rsidRDefault="00705DD8" w:rsidP="00C6554A">
      <w:pPr>
        <w:pStyle w:val="Title"/>
      </w:pPr>
      <w:r w:rsidRPr="00705DD8">
        <w:t>Cryptography Application</w:t>
      </w:r>
    </w:p>
    <w:p w14:paraId="0CDC9AF5" w14:textId="77777777" w:rsidR="00705DD8" w:rsidRPr="00D5413C" w:rsidRDefault="00705DD8" w:rsidP="00705DD8">
      <w:pPr>
        <w:pStyle w:val="Subtitle"/>
      </w:pPr>
      <w:r>
        <w:t xml:space="preserve">First C++ Projects </w:t>
      </w:r>
    </w:p>
    <w:p w14:paraId="06314ED9" w14:textId="56D5727E" w:rsidR="00705DD8" w:rsidRPr="00753316" w:rsidRDefault="00753316" w:rsidP="00705DD8">
      <w:pPr>
        <w:pStyle w:val="ContactInfo"/>
        <w:rPr>
          <w:b/>
          <w:bCs/>
          <w:sz w:val="32"/>
          <w:szCs w:val="32"/>
        </w:rPr>
      </w:pPr>
      <w:r w:rsidRPr="00753316">
        <w:rPr>
          <w:b/>
          <w:bCs/>
          <w:sz w:val="32"/>
          <w:szCs w:val="32"/>
        </w:rPr>
        <w:t>S</w:t>
      </w:r>
      <w:r>
        <w:rPr>
          <w:b/>
          <w:bCs/>
          <w:sz w:val="32"/>
          <w:szCs w:val="32"/>
        </w:rPr>
        <w:t xml:space="preserve">.L.S </w:t>
      </w:r>
      <w:r w:rsidR="00705DD8" w:rsidRPr="00753316">
        <w:rPr>
          <w:b/>
          <w:bCs/>
          <w:sz w:val="32"/>
          <w:szCs w:val="32"/>
        </w:rPr>
        <w:t xml:space="preserve">Machipi 50713965 | CMPG 121 | </w:t>
      </w:r>
      <w:r w:rsidR="00D519F8">
        <w:rPr>
          <w:b/>
          <w:bCs/>
          <w:sz w:val="32"/>
          <w:szCs w:val="32"/>
        </w:rPr>
        <w:t xml:space="preserve">6 </w:t>
      </w:r>
      <w:r w:rsidR="00705DD8" w:rsidRPr="00753316">
        <w:rPr>
          <w:b/>
          <w:bCs/>
          <w:sz w:val="32"/>
          <w:szCs w:val="32"/>
        </w:rPr>
        <w:t xml:space="preserve">October 2024 </w:t>
      </w:r>
    </w:p>
    <w:p w14:paraId="7D17039D" w14:textId="77777777" w:rsidR="00C92191" w:rsidRDefault="00C6554A">
      <w:r>
        <w:br w:type="page"/>
      </w:r>
    </w:p>
    <w:sdt>
      <w:sdtPr>
        <w:rPr>
          <w:rFonts w:asciiTheme="minorHAnsi" w:eastAsiaTheme="minorHAnsi" w:hAnsiTheme="minorHAnsi" w:cstheme="minorBidi"/>
          <w:color w:val="595959" w:themeColor="text1" w:themeTint="A6"/>
          <w:sz w:val="22"/>
          <w:szCs w:val="22"/>
        </w:rPr>
        <w:id w:val="-1261363580"/>
        <w:docPartObj>
          <w:docPartGallery w:val="Table of Contents"/>
          <w:docPartUnique/>
        </w:docPartObj>
      </w:sdtPr>
      <w:sdtEndPr>
        <w:rPr>
          <w:b/>
          <w:bCs/>
          <w:noProof/>
        </w:rPr>
      </w:sdtEndPr>
      <w:sdtContent>
        <w:p w14:paraId="76F2891B" w14:textId="5966DE40" w:rsidR="00C92191" w:rsidRDefault="00C92191">
          <w:pPr>
            <w:pStyle w:val="TOCHeading"/>
          </w:pPr>
          <w:r>
            <w:t>Contents</w:t>
          </w:r>
        </w:p>
        <w:p w14:paraId="4966C071" w14:textId="707BE15C" w:rsidR="001B2E1E" w:rsidRDefault="00C92191">
          <w:pPr>
            <w:pStyle w:val="TOC1"/>
            <w:tabs>
              <w:tab w:val="right" w:leader="dot" w:pos="8630"/>
            </w:tabs>
            <w:rPr>
              <w:rFonts w:eastAsiaTheme="minorEastAsia"/>
              <w:noProof/>
              <w:color w:val="auto"/>
              <w:kern w:val="2"/>
              <w:sz w:val="24"/>
              <w:szCs w:val="24"/>
              <w:lang w:val="en-ZA" w:eastAsia="en-ZA"/>
              <w14:ligatures w14:val="standardContextual"/>
            </w:rPr>
          </w:pPr>
          <w:r>
            <w:fldChar w:fldCharType="begin"/>
          </w:r>
          <w:r>
            <w:instrText xml:space="preserve"> TOC \o "1-3" \h \z \u </w:instrText>
          </w:r>
          <w:r>
            <w:fldChar w:fldCharType="separate"/>
          </w:r>
          <w:hyperlink w:anchor="_Toc179036999" w:history="1">
            <w:r w:rsidR="001B2E1E" w:rsidRPr="00C50E87">
              <w:rPr>
                <w:rStyle w:val="Hyperlink"/>
                <w:noProof/>
              </w:rPr>
              <w:t>Program Scope</w:t>
            </w:r>
            <w:r w:rsidR="001B2E1E">
              <w:rPr>
                <w:noProof/>
                <w:webHidden/>
              </w:rPr>
              <w:tab/>
            </w:r>
            <w:r w:rsidR="001B2E1E">
              <w:rPr>
                <w:noProof/>
                <w:webHidden/>
              </w:rPr>
              <w:fldChar w:fldCharType="begin"/>
            </w:r>
            <w:r w:rsidR="001B2E1E">
              <w:rPr>
                <w:noProof/>
                <w:webHidden/>
              </w:rPr>
              <w:instrText xml:space="preserve"> PAGEREF _Toc179036999 \h </w:instrText>
            </w:r>
            <w:r w:rsidR="001B2E1E">
              <w:rPr>
                <w:noProof/>
                <w:webHidden/>
              </w:rPr>
            </w:r>
            <w:r w:rsidR="001B2E1E">
              <w:rPr>
                <w:noProof/>
                <w:webHidden/>
              </w:rPr>
              <w:fldChar w:fldCharType="separate"/>
            </w:r>
            <w:r w:rsidR="001B2E1E">
              <w:rPr>
                <w:noProof/>
                <w:webHidden/>
              </w:rPr>
              <w:t>2</w:t>
            </w:r>
            <w:r w:rsidR="001B2E1E">
              <w:rPr>
                <w:noProof/>
                <w:webHidden/>
              </w:rPr>
              <w:fldChar w:fldCharType="end"/>
            </w:r>
          </w:hyperlink>
        </w:p>
        <w:p w14:paraId="05F193FC" w14:textId="783BD6F7" w:rsidR="001B2E1E" w:rsidRDefault="001B2E1E">
          <w:pPr>
            <w:pStyle w:val="TOC2"/>
            <w:tabs>
              <w:tab w:val="right" w:leader="dot" w:pos="8630"/>
            </w:tabs>
            <w:rPr>
              <w:rFonts w:eastAsiaTheme="minorEastAsia"/>
              <w:noProof/>
              <w:color w:val="auto"/>
              <w:kern w:val="2"/>
              <w:sz w:val="24"/>
              <w:szCs w:val="24"/>
              <w:lang w:val="en-ZA" w:eastAsia="en-ZA"/>
              <w14:ligatures w14:val="standardContextual"/>
            </w:rPr>
          </w:pPr>
          <w:hyperlink w:anchor="_Toc179037000" w:history="1">
            <w:r w:rsidRPr="00C50E87">
              <w:rPr>
                <w:rStyle w:val="Hyperlink"/>
                <w:noProof/>
              </w:rPr>
              <w:t>Cryptography Application</w:t>
            </w:r>
            <w:r>
              <w:rPr>
                <w:noProof/>
                <w:webHidden/>
              </w:rPr>
              <w:tab/>
            </w:r>
            <w:r>
              <w:rPr>
                <w:noProof/>
                <w:webHidden/>
              </w:rPr>
              <w:fldChar w:fldCharType="begin"/>
            </w:r>
            <w:r>
              <w:rPr>
                <w:noProof/>
                <w:webHidden/>
              </w:rPr>
              <w:instrText xml:space="preserve"> PAGEREF _Toc179037000 \h </w:instrText>
            </w:r>
            <w:r>
              <w:rPr>
                <w:noProof/>
                <w:webHidden/>
              </w:rPr>
            </w:r>
            <w:r>
              <w:rPr>
                <w:noProof/>
                <w:webHidden/>
              </w:rPr>
              <w:fldChar w:fldCharType="separate"/>
            </w:r>
            <w:r>
              <w:rPr>
                <w:noProof/>
                <w:webHidden/>
              </w:rPr>
              <w:t>2</w:t>
            </w:r>
            <w:r>
              <w:rPr>
                <w:noProof/>
                <w:webHidden/>
              </w:rPr>
              <w:fldChar w:fldCharType="end"/>
            </w:r>
          </w:hyperlink>
        </w:p>
        <w:p w14:paraId="1FC6D15D" w14:textId="1C09A90E" w:rsidR="001B2E1E" w:rsidRDefault="001B2E1E">
          <w:pPr>
            <w:pStyle w:val="TOC3"/>
            <w:tabs>
              <w:tab w:val="right" w:leader="dot" w:pos="8630"/>
            </w:tabs>
            <w:rPr>
              <w:rFonts w:eastAsiaTheme="minorEastAsia"/>
              <w:noProof/>
              <w:color w:val="auto"/>
              <w:kern w:val="2"/>
              <w:sz w:val="24"/>
              <w:szCs w:val="24"/>
              <w:lang w:val="en-ZA" w:eastAsia="en-ZA"/>
              <w14:ligatures w14:val="standardContextual"/>
            </w:rPr>
          </w:pPr>
          <w:hyperlink w:anchor="_Toc179037001" w:history="1">
            <w:r w:rsidRPr="00C50E87">
              <w:rPr>
                <w:rStyle w:val="Hyperlink"/>
                <w:noProof/>
              </w:rPr>
              <w:t>Functionality</w:t>
            </w:r>
            <w:r>
              <w:rPr>
                <w:noProof/>
                <w:webHidden/>
              </w:rPr>
              <w:tab/>
            </w:r>
            <w:r>
              <w:rPr>
                <w:noProof/>
                <w:webHidden/>
              </w:rPr>
              <w:fldChar w:fldCharType="begin"/>
            </w:r>
            <w:r>
              <w:rPr>
                <w:noProof/>
                <w:webHidden/>
              </w:rPr>
              <w:instrText xml:space="preserve"> PAGEREF _Toc179037001 \h </w:instrText>
            </w:r>
            <w:r>
              <w:rPr>
                <w:noProof/>
                <w:webHidden/>
              </w:rPr>
            </w:r>
            <w:r>
              <w:rPr>
                <w:noProof/>
                <w:webHidden/>
              </w:rPr>
              <w:fldChar w:fldCharType="separate"/>
            </w:r>
            <w:r>
              <w:rPr>
                <w:noProof/>
                <w:webHidden/>
              </w:rPr>
              <w:t>2</w:t>
            </w:r>
            <w:r>
              <w:rPr>
                <w:noProof/>
                <w:webHidden/>
              </w:rPr>
              <w:fldChar w:fldCharType="end"/>
            </w:r>
          </w:hyperlink>
        </w:p>
        <w:p w14:paraId="295A93B6" w14:textId="7EF24931" w:rsidR="001B2E1E" w:rsidRDefault="001B2E1E">
          <w:pPr>
            <w:pStyle w:val="TOC3"/>
            <w:tabs>
              <w:tab w:val="right" w:leader="dot" w:pos="8630"/>
            </w:tabs>
            <w:rPr>
              <w:rFonts w:eastAsiaTheme="minorEastAsia"/>
              <w:noProof/>
              <w:color w:val="auto"/>
              <w:kern w:val="2"/>
              <w:sz w:val="24"/>
              <w:szCs w:val="24"/>
              <w:lang w:val="en-ZA" w:eastAsia="en-ZA"/>
              <w14:ligatures w14:val="standardContextual"/>
            </w:rPr>
          </w:pPr>
          <w:hyperlink w:anchor="_Toc179037002" w:history="1">
            <w:r w:rsidRPr="00C50E87">
              <w:rPr>
                <w:rStyle w:val="Hyperlink"/>
                <w:noProof/>
              </w:rPr>
              <w:t>Technical Requirements</w:t>
            </w:r>
            <w:r>
              <w:rPr>
                <w:noProof/>
                <w:webHidden/>
              </w:rPr>
              <w:tab/>
            </w:r>
            <w:r>
              <w:rPr>
                <w:noProof/>
                <w:webHidden/>
              </w:rPr>
              <w:fldChar w:fldCharType="begin"/>
            </w:r>
            <w:r>
              <w:rPr>
                <w:noProof/>
                <w:webHidden/>
              </w:rPr>
              <w:instrText xml:space="preserve"> PAGEREF _Toc179037002 \h </w:instrText>
            </w:r>
            <w:r>
              <w:rPr>
                <w:noProof/>
                <w:webHidden/>
              </w:rPr>
            </w:r>
            <w:r>
              <w:rPr>
                <w:noProof/>
                <w:webHidden/>
              </w:rPr>
              <w:fldChar w:fldCharType="separate"/>
            </w:r>
            <w:r>
              <w:rPr>
                <w:noProof/>
                <w:webHidden/>
              </w:rPr>
              <w:t>3</w:t>
            </w:r>
            <w:r>
              <w:rPr>
                <w:noProof/>
                <w:webHidden/>
              </w:rPr>
              <w:fldChar w:fldCharType="end"/>
            </w:r>
          </w:hyperlink>
        </w:p>
        <w:p w14:paraId="12E16611" w14:textId="3211ADDF" w:rsidR="001B2E1E" w:rsidRDefault="001B2E1E">
          <w:pPr>
            <w:pStyle w:val="TOC3"/>
            <w:tabs>
              <w:tab w:val="right" w:leader="dot" w:pos="8630"/>
            </w:tabs>
            <w:rPr>
              <w:rFonts w:eastAsiaTheme="minorEastAsia"/>
              <w:noProof/>
              <w:color w:val="auto"/>
              <w:kern w:val="2"/>
              <w:sz w:val="24"/>
              <w:szCs w:val="24"/>
              <w:lang w:val="en-ZA" w:eastAsia="en-ZA"/>
              <w14:ligatures w14:val="standardContextual"/>
            </w:rPr>
          </w:pPr>
          <w:hyperlink w:anchor="_Toc179037003" w:history="1">
            <w:r w:rsidRPr="00C50E87">
              <w:rPr>
                <w:rStyle w:val="Hyperlink"/>
                <w:noProof/>
              </w:rPr>
              <w:t>Advanced Requirements:</w:t>
            </w:r>
            <w:r>
              <w:rPr>
                <w:noProof/>
                <w:webHidden/>
              </w:rPr>
              <w:tab/>
            </w:r>
            <w:r>
              <w:rPr>
                <w:noProof/>
                <w:webHidden/>
              </w:rPr>
              <w:fldChar w:fldCharType="begin"/>
            </w:r>
            <w:r>
              <w:rPr>
                <w:noProof/>
                <w:webHidden/>
              </w:rPr>
              <w:instrText xml:space="preserve"> PAGEREF _Toc179037003 \h </w:instrText>
            </w:r>
            <w:r>
              <w:rPr>
                <w:noProof/>
                <w:webHidden/>
              </w:rPr>
            </w:r>
            <w:r>
              <w:rPr>
                <w:noProof/>
                <w:webHidden/>
              </w:rPr>
              <w:fldChar w:fldCharType="separate"/>
            </w:r>
            <w:r>
              <w:rPr>
                <w:noProof/>
                <w:webHidden/>
              </w:rPr>
              <w:t>3</w:t>
            </w:r>
            <w:r>
              <w:rPr>
                <w:noProof/>
                <w:webHidden/>
              </w:rPr>
              <w:fldChar w:fldCharType="end"/>
            </w:r>
          </w:hyperlink>
        </w:p>
        <w:p w14:paraId="6C154F73" w14:textId="2C536CEE" w:rsidR="001B2E1E" w:rsidRDefault="001B2E1E">
          <w:pPr>
            <w:pStyle w:val="TOC1"/>
            <w:tabs>
              <w:tab w:val="right" w:leader="dot" w:pos="8630"/>
            </w:tabs>
            <w:rPr>
              <w:rFonts w:eastAsiaTheme="minorEastAsia"/>
              <w:noProof/>
              <w:color w:val="auto"/>
              <w:kern w:val="2"/>
              <w:sz w:val="24"/>
              <w:szCs w:val="24"/>
              <w:lang w:val="en-ZA" w:eastAsia="en-ZA"/>
              <w14:ligatures w14:val="standardContextual"/>
            </w:rPr>
          </w:pPr>
          <w:hyperlink w:anchor="_Toc179037004" w:history="1">
            <w:r w:rsidRPr="00C50E87">
              <w:rPr>
                <w:rStyle w:val="Hyperlink"/>
                <w:noProof/>
              </w:rPr>
              <w:t>Pseudocode</w:t>
            </w:r>
            <w:r>
              <w:rPr>
                <w:noProof/>
                <w:webHidden/>
              </w:rPr>
              <w:tab/>
            </w:r>
            <w:r>
              <w:rPr>
                <w:noProof/>
                <w:webHidden/>
              </w:rPr>
              <w:fldChar w:fldCharType="begin"/>
            </w:r>
            <w:r>
              <w:rPr>
                <w:noProof/>
                <w:webHidden/>
              </w:rPr>
              <w:instrText xml:space="preserve"> PAGEREF _Toc179037004 \h </w:instrText>
            </w:r>
            <w:r>
              <w:rPr>
                <w:noProof/>
                <w:webHidden/>
              </w:rPr>
            </w:r>
            <w:r>
              <w:rPr>
                <w:noProof/>
                <w:webHidden/>
              </w:rPr>
              <w:fldChar w:fldCharType="separate"/>
            </w:r>
            <w:r>
              <w:rPr>
                <w:noProof/>
                <w:webHidden/>
              </w:rPr>
              <w:t>4</w:t>
            </w:r>
            <w:r>
              <w:rPr>
                <w:noProof/>
                <w:webHidden/>
              </w:rPr>
              <w:fldChar w:fldCharType="end"/>
            </w:r>
          </w:hyperlink>
        </w:p>
        <w:p w14:paraId="0895CE3D" w14:textId="632939AD" w:rsidR="001B2E1E" w:rsidRDefault="001B2E1E">
          <w:pPr>
            <w:pStyle w:val="TOC1"/>
            <w:tabs>
              <w:tab w:val="right" w:leader="dot" w:pos="8630"/>
            </w:tabs>
            <w:rPr>
              <w:rFonts w:eastAsiaTheme="minorEastAsia"/>
              <w:noProof/>
              <w:color w:val="auto"/>
              <w:kern w:val="2"/>
              <w:sz w:val="24"/>
              <w:szCs w:val="24"/>
              <w:lang w:val="en-ZA" w:eastAsia="en-ZA"/>
              <w14:ligatures w14:val="standardContextual"/>
            </w:rPr>
          </w:pPr>
          <w:hyperlink w:anchor="_Toc179037005" w:history="1">
            <w:r w:rsidRPr="00C50E87">
              <w:rPr>
                <w:rStyle w:val="Hyperlink"/>
                <w:noProof/>
              </w:rPr>
              <w:t>Flowcharts</w:t>
            </w:r>
            <w:r>
              <w:rPr>
                <w:noProof/>
                <w:webHidden/>
              </w:rPr>
              <w:tab/>
            </w:r>
            <w:r>
              <w:rPr>
                <w:noProof/>
                <w:webHidden/>
              </w:rPr>
              <w:fldChar w:fldCharType="begin"/>
            </w:r>
            <w:r>
              <w:rPr>
                <w:noProof/>
                <w:webHidden/>
              </w:rPr>
              <w:instrText xml:space="preserve"> PAGEREF _Toc179037005 \h </w:instrText>
            </w:r>
            <w:r>
              <w:rPr>
                <w:noProof/>
                <w:webHidden/>
              </w:rPr>
            </w:r>
            <w:r>
              <w:rPr>
                <w:noProof/>
                <w:webHidden/>
              </w:rPr>
              <w:fldChar w:fldCharType="separate"/>
            </w:r>
            <w:r>
              <w:rPr>
                <w:noProof/>
                <w:webHidden/>
              </w:rPr>
              <w:t>6</w:t>
            </w:r>
            <w:r>
              <w:rPr>
                <w:noProof/>
                <w:webHidden/>
              </w:rPr>
              <w:fldChar w:fldCharType="end"/>
            </w:r>
          </w:hyperlink>
        </w:p>
        <w:p w14:paraId="7615BD85" w14:textId="19D4D1D4" w:rsidR="001B2E1E" w:rsidRDefault="001B2E1E">
          <w:pPr>
            <w:pStyle w:val="TOC1"/>
            <w:tabs>
              <w:tab w:val="right" w:leader="dot" w:pos="8630"/>
            </w:tabs>
            <w:rPr>
              <w:rFonts w:eastAsiaTheme="minorEastAsia"/>
              <w:noProof/>
              <w:color w:val="auto"/>
              <w:kern w:val="2"/>
              <w:sz w:val="24"/>
              <w:szCs w:val="24"/>
              <w:lang w:val="en-ZA" w:eastAsia="en-ZA"/>
              <w14:ligatures w14:val="standardContextual"/>
            </w:rPr>
          </w:pPr>
          <w:hyperlink w:anchor="_Toc179037006" w:history="1">
            <w:r w:rsidRPr="00C50E87">
              <w:rPr>
                <w:rStyle w:val="Hyperlink"/>
                <w:noProof/>
              </w:rPr>
              <w:t>Research on Advanced requirements</w:t>
            </w:r>
            <w:r>
              <w:rPr>
                <w:noProof/>
                <w:webHidden/>
              </w:rPr>
              <w:tab/>
            </w:r>
            <w:r>
              <w:rPr>
                <w:noProof/>
                <w:webHidden/>
              </w:rPr>
              <w:fldChar w:fldCharType="begin"/>
            </w:r>
            <w:r>
              <w:rPr>
                <w:noProof/>
                <w:webHidden/>
              </w:rPr>
              <w:instrText xml:space="preserve"> PAGEREF _Toc179037006 \h </w:instrText>
            </w:r>
            <w:r>
              <w:rPr>
                <w:noProof/>
                <w:webHidden/>
              </w:rPr>
            </w:r>
            <w:r>
              <w:rPr>
                <w:noProof/>
                <w:webHidden/>
              </w:rPr>
              <w:fldChar w:fldCharType="separate"/>
            </w:r>
            <w:r>
              <w:rPr>
                <w:noProof/>
                <w:webHidden/>
              </w:rPr>
              <w:t>7</w:t>
            </w:r>
            <w:r>
              <w:rPr>
                <w:noProof/>
                <w:webHidden/>
              </w:rPr>
              <w:fldChar w:fldCharType="end"/>
            </w:r>
          </w:hyperlink>
        </w:p>
        <w:p w14:paraId="3B147C78" w14:textId="1321E484" w:rsidR="001B2E1E" w:rsidRDefault="001B2E1E">
          <w:pPr>
            <w:pStyle w:val="TOC1"/>
            <w:tabs>
              <w:tab w:val="right" w:leader="dot" w:pos="8630"/>
            </w:tabs>
            <w:rPr>
              <w:rFonts w:eastAsiaTheme="minorEastAsia"/>
              <w:noProof/>
              <w:color w:val="auto"/>
              <w:kern w:val="2"/>
              <w:sz w:val="24"/>
              <w:szCs w:val="24"/>
              <w:lang w:val="en-ZA" w:eastAsia="en-ZA"/>
              <w14:ligatures w14:val="standardContextual"/>
            </w:rPr>
          </w:pPr>
          <w:hyperlink w:anchor="_Toc179037007" w:history="1">
            <w:r w:rsidRPr="00C50E87">
              <w:rPr>
                <w:rStyle w:val="Hyperlink"/>
                <w:noProof/>
              </w:rPr>
              <w:t>References</w:t>
            </w:r>
            <w:r>
              <w:rPr>
                <w:noProof/>
                <w:webHidden/>
              </w:rPr>
              <w:tab/>
            </w:r>
            <w:r>
              <w:rPr>
                <w:noProof/>
                <w:webHidden/>
              </w:rPr>
              <w:fldChar w:fldCharType="begin"/>
            </w:r>
            <w:r>
              <w:rPr>
                <w:noProof/>
                <w:webHidden/>
              </w:rPr>
              <w:instrText xml:space="preserve"> PAGEREF _Toc179037007 \h </w:instrText>
            </w:r>
            <w:r>
              <w:rPr>
                <w:noProof/>
                <w:webHidden/>
              </w:rPr>
            </w:r>
            <w:r>
              <w:rPr>
                <w:noProof/>
                <w:webHidden/>
              </w:rPr>
              <w:fldChar w:fldCharType="separate"/>
            </w:r>
            <w:r>
              <w:rPr>
                <w:noProof/>
                <w:webHidden/>
              </w:rPr>
              <w:t>8</w:t>
            </w:r>
            <w:r>
              <w:rPr>
                <w:noProof/>
                <w:webHidden/>
              </w:rPr>
              <w:fldChar w:fldCharType="end"/>
            </w:r>
          </w:hyperlink>
        </w:p>
        <w:p w14:paraId="5182C060" w14:textId="1BF7E9D4" w:rsidR="00C92191" w:rsidRDefault="00C92191">
          <w:r>
            <w:rPr>
              <w:b/>
              <w:bCs/>
              <w:noProof/>
            </w:rPr>
            <w:fldChar w:fldCharType="end"/>
          </w:r>
        </w:p>
      </w:sdtContent>
    </w:sdt>
    <w:p w14:paraId="29CD5A39" w14:textId="70300404" w:rsidR="00C92191" w:rsidRDefault="00C92191">
      <w:r>
        <w:br w:type="page"/>
      </w:r>
    </w:p>
    <w:p w14:paraId="460AFFFE" w14:textId="2E96FB96" w:rsidR="00C6554A" w:rsidRPr="00DE70E9" w:rsidRDefault="00C92191" w:rsidP="00C6554A">
      <w:pPr>
        <w:pStyle w:val="Heading1"/>
        <w:rPr>
          <w:sz w:val="36"/>
          <w:szCs w:val="24"/>
        </w:rPr>
      </w:pPr>
      <w:bookmarkStart w:id="5" w:name="_Toc179036999"/>
      <w:r w:rsidRPr="00DE70E9">
        <w:rPr>
          <w:sz w:val="36"/>
          <w:szCs w:val="24"/>
        </w:rPr>
        <w:lastRenderedPageBreak/>
        <w:t>Program Scope</w:t>
      </w:r>
      <w:bookmarkEnd w:id="5"/>
    </w:p>
    <w:p w14:paraId="069761AD" w14:textId="1586A1B6" w:rsidR="00C92191" w:rsidRPr="00DE70E9" w:rsidRDefault="00C92191" w:rsidP="00C92191">
      <w:pPr>
        <w:pStyle w:val="Heading2"/>
        <w:rPr>
          <w:sz w:val="28"/>
          <w:szCs w:val="24"/>
        </w:rPr>
      </w:pPr>
      <w:bookmarkStart w:id="6" w:name="_Toc179037000"/>
      <w:r w:rsidRPr="00DE70E9">
        <w:rPr>
          <w:sz w:val="28"/>
          <w:szCs w:val="24"/>
        </w:rPr>
        <w:t>Cryptography Application</w:t>
      </w:r>
      <w:bookmarkEnd w:id="6"/>
      <w:r w:rsidRPr="00DE70E9">
        <w:rPr>
          <w:sz w:val="28"/>
          <w:szCs w:val="24"/>
        </w:rPr>
        <w:tab/>
      </w:r>
    </w:p>
    <w:p w14:paraId="395C958F" w14:textId="77777777" w:rsidR="00C92191" w:rsidRPr="00DE70E9" w:rsidRDefault="00C92191" w:rsidP="00C92191">
      <w:pPr>
        <w:rPr>
          <w:sz w:val="24"/>
          <w:szCs w:val="24"/>
        </w:rPr>
      </w:pPr>
      <w:r w:rsidRPr="00DE70E9">
        <w:rPr>
          <w:sz w:val="24"/>
          <w:szCs w:val="24"/>
        </w:rPr>
        <w:t>Cryptography is a method of protecting information and communications using codes, so that only those for whom the information is intended can read and process it.</w:t>
      </w:r>
    </w:p>
    <w:p w14:paraId="7B7BE152" w14:textId="1B9E81C6" w:rsidR="009831D7" w:rsidRPr="00DE70E9" w:rsidRDefault="00C92191" w:rsidP="00C92191">
      <w:pPr>
        <w:rPr>
          <w:sz w:val="24"/>
          <w:szCs w:val="24"/>
        </w:rPr>
      </w:pPr>
      <w:r w:rsidRPr="00DE70E9">
        <w:rPr>
          <w:sz w:val="24"/>
          <w:szCs w:val="24"/>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p>
    <w:p w14:paraId="1E51A0BB" w14:textId="1F09A954" w:rsidR="00C92191" w:rsidRPr="00DE70E9" w:rsidRDefault="00C92191" w:rsidP="00C92191">
      <w:pPr>
        <w:rPr>
          <w:sz w:val="24"/>
          <w:szCs w:val="24"/>
        </w:rPr>
      </w:pPr>
      <w:r w:rsidRPr="00DE70E9">
        <w:rPr>
          <w:sz w:val="24"/>
          <w:szCs w:val="24"/>
        </w:rPr>
        <w:t>The program I will develop is a Cryptography Application that allows users to encrypt and decrypt messages using simple algorithms. The intended users are individuals interested in learning about basic cryptographic techniques and securing their messages.</w:t>
      </w:r>
    </w:p>
    <w:p w14:paraId="64473976" w14:textId="00F0FD65" w:rsidR="00AA0CB4" w:rsidRPr="00DE70E9" w:rsidRDefault="00AA0CB4" w:rsidP="00AA0CB4">
      <w:pPr>
        <w:pStyle w:val="Heading3"/>
        <w:rPr>
          <w:sz w:val="28"/>
          <w:szCs w:val="28"/>
        </w:rPr>
      </w:pPr>
      <w:bookmarkStart w:id="7" w:name="_Toc179037001"/>
      <w:r w:rsidRPr="00DE70E9">
        <w:rPr>
          <w:sz w:val="28"/>
          <w:szCs w:val="28"/>
        </w:rPr>
        <w:t>Functionality</w:t>
      </w:r>
      <w:bookmarkEnd w:id="7"/>
    </w:p>
    <w:p w14:paraId="6D096399" w14:textId="77777777" w:rsidR="00AA0CB4" w:rsidRPr="00DE70E9" w:rsidRDefault="00AA0CB4" w:rsidP="00AA0CB4">
      <w:pPr>
        <w:pStyle w:val="ListParagraph"/>
        <w:numPr>
          <w:ilvl w:val="0"/>
          <w:numId w:val="16"/>
        </w:numPr>
        <w:rPr>
          <w:sz w:val="28"/>
          <w:szCs w:val="28"/>
        </w:rPr>
      </w:pPr>
      <w:r w:rsidRPr="00DE70E9">
        <w:rPr>
          <w:sz w:val="28"/>
          <w:szCs w:val="28"/>
        </w:rPr>
        <w:t>Users can input a message to be encrypted or decrypted.</w:t>
      </w:r>
    </w:p>
    <w:p w14:paraId="1C3EDDE5" w14:textId="77777777" w:rsidR="00AA0CB4" w:rsidRPr="00DE70E9" w:rsidRDefault="00AA0CB4" w:rsidP="00AA0CB4">
      <w:pPr>
        <w:pStyle w:val="ListParagraph"/>
        <w:numPr>
          <w:ilvl w:val="0"/>
          <w:numId w:val="16"/>
        </w:numPr>
        <w:rPr>
          <w:sz w:val="28"/>
          <w:szCs w:val="28"/>
        </w:rPr>
      </w:pPr>
      <w:r w:rsidRPr="00DE70E9">
        <w:rPr>
          <w:sz w:val="28"/>
          <w:szCs w:val="28"/>
        </w:rPr>
        <w:t>The application will use a struct to define a Message that contains the original text, encrypted text, and a key.</w:t>
      </w:r>
    </w:p>
    <w:p w14:paraId="32D350AA" w14:textId="77777777" w:rsidR="00AA0CB4" w:rsidRPr="00DE70E9" w:rsidRDefault="00AA0CB4" w:rsidP="00AA0CB4">
      <w:pPr>
        <w:pStyle w:val="ListParagraph"/>
        <w:numPr>
          <w:ilvl w:val="0"/>
          <w:numId w:val="16"/>
        </w:numPr>
        <w:rPr>
          <w:sz w:val="28"/>
          <w:szCs w:val="28"/>
        </w:rPr>
      </w:pPr>
      <w:r w:rsidRPr="00DE70E9">
        <w:rPr>
          <w:sz w:val="28"/>
          <w:szCs w:val="28"/>
        </w:rPr>
        <w:t>Users can choose between different encryption methods (e.g., Caesar cipher, substitution cipher).</w:t>
      </w:r>
    </w:p>
    <w:p w14:paraId="6FCA659E" w14:textId="77777777" w:rsidR="00AA0CB4" w:rsidRPr="00DE70E9" w:rsidRDefault="00AA0CB4" w:rsidP="00AA0CB4">
      <w:pPr>
        <w:pStyle w:val="ListParagraph"/>
        <w:numPr>
          <w:ilvl w:val="0"/>
          <w:numId w:val="16"/>
        </w:numPr>
        <w:rPr>
          <w:sz w:val="28"/>
          <w:szCs w:val="28"/>
        </w:rPr>
      </w:pPr>
      <w:r w:rsidRPr="00DE70E9">
        <w:rPr>
          <w:sz w:val="28"/>
          <w:szCs w:val="28"/>
        </w:rPr>
        <w:t>The program will provide options to save encrypted messages to a file and load them back for decryption.</w:t>
      </w:r>
    </w:p>
    <w:p w14:paraId="00221265" w14:textId="024D5CE4" w:rsidR="00DE70E9" w:rsidRPr="00DE70E9" w:rsidRDefault="00AA0CB4" w:rsidP="00AA0CB4">
      <w:pPr>
        <w:pStyle w:val="ListParagraph"/>
        <w:numPr>
          <w:ilvl w:val="0"/>
          <w:numId w:val="16"/>
        </w:numPr>
        <w:rPr>
          <w:sz w:val="28"/>
          <w:szCs w:val="28"/>
        </w:rPr>
      </w:pPr>
      <w:r w:rsidRPr="00DE70E9">
        <w:rPr>
          <w:sz w:val="28"/>
          <w:szCs w:val="28"/>
        </w:rPr>
        <w:t xml:space="preserve">The application will </w:t>
      </w:r>
      <w:r w:rsidR="005553AB" w:rsidRPr="00DE70E9">
        <w:rPr>
          <w:sz w:val="28"/>
          <w:szCs w:val="28"/>
        </w:rPr>
        <w:t>manage</w:t>
      </w:r>
      <w:r w:rsidRPr="00DE70E9">
        <w:rPr>
          <w:sz w:val="28"/>
          <w:szCs w:val="28"/>
        </w:rPr>
        <w:t xml:space="preserve"> errors gracefully, ensuring valid inputs and providing feedback to the user.</w:t>
      </w:r>
    </w:p>
    <w:p w14:paraId="5EBEE229" w14:textId="77777777" w:rsidR="00DE70E9" w:rsidRDefault="00DE70E9">
      <w:r>
        <w:br w:type="page"/>
      </w:r>
    </w:p>
    <w:p w14:paraId="17F49B9C" w14:textId="77777777" w:rsidR="00AA0CB4" w:rsidRDefault="00AA0CB4" w:rsidP="00DE70E9">
      <w:pPr>
        <w:pStyle w:val="ListParagraph"/>
      </w:pPr>
    </w:p>
    <w:p w14:paraId="3802D082" w14:textId="77777777" w:rsidR="00DE70E9" w:rsidRDefault="00DE70E9" w:rsidP="00DE70E9">
      <w:pPr>
        <w:pStyle w:val="Heading3"/>
      </w:pPr>
      <w:bookmarkStart w:id="8" w:name="_Toc179037002"/>
      <w:r w:rsidRPr="00EC71EC">
        <w:t>Technical Requirements</w:t>
      </w:r>
      <w:bookmarkEnd w:id="8"/>
    </w:p>
    <w:p w14:paraId="43F5442B" w14:textId="77777777" w:rsidR="00C76406" w:rsidRPr="00C76406" w:rsidRDefault="00C76406" w:rsidP="00C76406">
      <w:pPr>
        <w:pStyle w:val="ListParagraph"/>
        <w:numPr>
          <w:ilvl w:val="0"/>
          <w:numId w:val="17"/>
        </w:numPr>
        <w:rPr>
          <w:sz w:val="28"/>
          <w:szCs w:val="28"/>
        </w:rPr>
      </w:pPr>
      <w:r w:rsidRPr="00C76406">
        <w:rPr>
          <w:sz w:val="28"/>
          <w:szCs w:val="28"/>
        </w:rPr>
        <w:t>Implementing an array to store the alphabet.</w:t>
      </w:r>
    </w:p>
    <w:p w14:paraId="3344FDAA" w14:textId="77777777" w:rsidR="00C76406" w:rsidRPr="00C76406" w:rsidRDefault="00C76406" w:rsidP="00C76406">
      <w:pPr>
        <w:pStyle w:val="ListParagraph"/>
        <w:numPr>
          <w:ilvl w:val="0"/>
          <w:numId w:val="17"/>
        </w:numPr>
        <w:rPr>
          <w:sz w:val="28"/>
          <w:szCs w:val="28"/>
        </w:rPr>
      </w:pPr>
      <w:r w:rsidRPr="00C76406">
        <w:rPr>
          <w:sz w:val="28"/>
          <w:szCs w:val="28"/>
        </w:rPr>
        <w:t>Using structs to define a Cipher structure that holds the original and encrypted characters.</w:t>
      </w:r>
    </w:p>
    <w:p w14:paraId="78C426A4" w14:textId="77777777" w:rsidR="00C76406" w:rsidRPr="00C76406" w:rsidRDefault="00C76406" w:rsidP="00C76406">
      <w:pPr>
        <w:pStyle w:val="ListParagraph"/>
        <w:numPr>
          <w:ilvl w:val="0"/>
          <w:numId w:val="17"/>
        </w:numPr>
        <w:rPr>
          <w:sz w:val="28"/>
          <w:szCs w:val="28"/>
        </w:rPr>
      </w:pPr>
      <w:r w:rsidRPr="00C76406">
        <w:rPr>
          <w:sz w:val="28"/>
          <w:szCs w:val="28"/>
        </w:rPr>
        <w:t>Defining at least three functions: one for encryption, one for decryption, and one for user interaction.</w:t>
      </w:r>
    </w:p>
    <w:p w14:paraId="180B5126" w14:textId="7FFBA129" w:rsidR="00C76406" w:rsidRPr="00C76406" w:rsidRDefault="00C76406" w:rsidP="00C76406">
      <w:pPr>
        <w:pStyle w:val="ListParagraph"/>
        <w:numPr>
          <w:ilvl w:val="0"/>
          <w:numId w:val="17"/>
        </w:numPr>
        <w:rPr>
          <w:sz w:val="28"/>
          <w:szCs w:val="28"/>
        </w:rPr>
      </w:pPr>
      <w:r w:rsidRPr="00C76406">
        <w:rPr>
          <w:sz w:val="28"/>
          <w:szCs w:val="28"/>
        </w:rPr>
        <w:t xml:space="preserve">Utilizing conditional statements to </w:t>
      </w:r>
      <w:r w:rsidR="005553AB" w:rsidRPr="00C76406">
        <w:rPr>
          <w:sz w:val="28"/>
          <w:szCs w:val="28"/>
        </w:rPr>
        <w:t>manage</w:t>
      </w:r>
      <w:r w:rsidRPr="00C76406">
        <w:rPr>
          <w:sz w:val="28"/>
          <w:szCs w:val="28"/>
        </w:rPr>
        <w:t xml:space="preserve"> user choices.</w:t>
      </w:r>
    </w:p>
    <w:p w14:paraId="0534E41E" w14:textId="77777777" w:rsidR="00C76406" w:rsidRPr="00C76406" w:rsidRDefault="00C76406" w:rsidP="00C76406">
      <w:pPr>
        <w:pStyle w:val="ListParagraph"/>
        <w:numPr>
          <w:ilvl w:val="0"/>
          <w:numId w:val="17"/>
        </w:numPr>
        <w:rPr>
          <w:sz w:val="28"/>
          <w:szCs w:val="28"/>
        </w:rPr>
      </w:pPr>
      <w:r w:rsidRPr="00C76406">
        <w:rPr>
          <w:sz w:val="28"/>
          <w:szCs w:val="28"/>
        </w:rPr>
        <w:t>Implementing loops for processing input and output.</w:t>
      </w:r>
    </w:p>
    <w:p w14:paraId="5920070C" w14:textId="77777777" w:rsidR="00C76406" w:rsidRPr="00C76406" w:rsidRDefault="00C76406" w:rsidP="00C76406">
      <w:pPr>
        <w:pStyle w:val="ListParagraph"/>
        <w:numPr>
          <w:ilvl w:val="0"/>
          <w:numId w:val="17"/>
        </w:numPr>
        <w:rPr>
          <w:sz w:val="28"/>
          <w:szCs w:val="28"/>
        </w:rPr>
      </w:pPr>
      <w:r w:rsidRPr="00C76406">
        <w:rPr>
          <w:sz w:val="28"/>
          <w:szCs w:val="28"/>
        </w:rPr>
        <w:t>Incorporating file handling to save and load messages.</w:t>
      </w:r>
    </w:p>
    <w:p w14:paraId="28CA4BCC" w14:textId="3CBB4162" w:rsidR="00C76406" w:rsidRPr="001555E0" w:rsidRDefault="00C76406" w:rsidP="00C76406">
      <w:pPr>
        <w:pStyle w:val="ListParagraph"/>
        <w:numPr>
          <w:ilvl w:val="0"/>
          <w:numId w:val="17"/>
        </w:numPr>
        <w:rPr>
          <w:sz w:val="28"/>
          <w:szCs w:val="28"/>
        </w:rPr>
      </w:pPr>
      <w:r w:rsidRPr="00C76406">
        <w:rPr>
          <w:sz w:val="28"/>
          <w:szCs w:val="28"/>
        </w:rPr>
        <w:t>Handling errors through input validation.</w:t>
      </w:r>
    </w:p>
    <w:p w14:paraId="46379616" w14:textId="52CA3E57" w:rsidR="00DE70E9" w:rsidRPr="00DE70E9" w:rsidRDefault="00DE70E9" w:rsidP="00DE70E9">
      <w:pPr>
        <w:pStyle w:val="Heading3"/>
        <w:rPr>
          <w:sz w:val="28"/>
          <w:szCs w:val="28"/>
        </w:rPr>
      </w:pPr>
      <w:bookmarkStart w:id="9" w:name="_Toc179037003"/>
      <w:r w:rsidRPr="00DE70E9">
        <w:rPr>
          <w:sz w:val="28"/>
          <w:szCs w:val="28"/>
        </w:rPr>
        <w:t>Advanced Requirements:</w:t>
      </w:r>
      <w:bookmarkEnd w:id="9"/>
    </w:p>
    <w:p w14:paraId="294BFC51" w14:textId="78635362" w:rsidR="00C76406" w:rsidRPr="00C76406" w:rsidRDefault="00C76406" w:rsidP="00C76406">
      <w:pPr>
        <w:pStyle w:val="ListParagraph"/>
        <w:numPr>
          <w:ilvl w:val="0"/>
          <w:numId w:val="18"/>
        </w:numPr>
        <w:rPr>
          <w:sz w:val="28"/>
          <w:szCs w:val="28"/>
        </w:rPr>
      </w:pPr>
      <w:r w:rsidRPr="00C76406">
        <w:rPr>
          <w:sz w:val="28"/>
          <w:szCs w:val="28"/>
        </w:rPr>
        <w:t xml:space="preserve">Use a class </w:t>
      </w:r>
      <w:r w:rsidR="0023299A" w:rsidRPr="00C76406">
        <w:rPr>
          <w:sz w:val="28"/>
          <w:szCs w:val="28"/>
        </w:rPr>
        <w:t>Cipher Tool</w:t>
      </w:r>
      <w:r w:rsidRPr="00C76406">
        <w:rPr>
          <w:sz w:val="28"/>
          <w:szCs w:val="28"/>
        </w:rPr>
        <w:t xml:space="preserve"> to encapsulate the encryption and decryption logic.</w:t>
      </w:r>
    </w:p>
    <w:p w14:paraId="631B77A8" w14:textId="77777777" w:rsidR="00C76406" w:rsidRPr="00C76406" w:rsidRDefault="00C76406" w:rsidP="00C76406">
      <w:pPr>
        <w:pStyle w:val="ListParagraph"/>
        <w:numPr>
          <w:ilvl w:val="0"/>
          <w:numId w:val="18"/>
        </w:numPr>
        <w:rPr>
          <w:sz w:val="28"/>
          <w:szCs w:val="28"/>
        </w:rPr>
      </w:pPr>
      <w:r w:rsidRPr="00C76406">
        <w:rPr>
          <w:sz w:val="28"/>
          <w:szCs w:val="28"/>
        </w:rPr>
        <w:t>Implement smart pointers to manage memory for dynamically allocated objects.</w:t>
      </w:r>
    </w:p>
    <w:p w14:paraId="483B525E" w14:textId="41A4F6A4" w:rsidR="00C76406" w:rsidRDefault="00C76406" w:rsidP="00C76406">
      <w:pPr>
        <w:pStyle w:val="ListParagraph"/>
        <w:numPr>
          <w:ilvl w:val="0"/>
          <w:numId w:val="18"/>
        </w:numPr>
        <w:rPr>
          <w:sz w:val="28"/>
          <w:szCs w:val="28"/>
        </w:rPr>
      </w:pPr>
      <w:r w:rsidRPr="00C76406">
        <w:rPr>
          <w:sz w:val="28"/>
          <w:szCs w:val="28"/>
        </w:rPr>
        <w:t xml:space="preserve">Utilize generic templates for handling </w:t>
      </w:r>
      <w:r w:rsidR="005553AB" w:rsidRPr="00C76406">
        <w:rPr>
          <w:sz w:val="28"/>
          <w:szCs w:val="28"/>
        </w:rPr>
        <w:t>several types</w:t>
      </w:r>
      <w:r w:rsidRPr="00C76406">
        <w:rPr>
          <w:sz w:val="28"/>
          <w:szCs w:val="28"/>
        </w:rPr>
        <w:t xml:space="preserve"> of data in the </w:t>
      </w:r>
      <w:r w:rsidR="005553AB" w:rsidRPr="00C76406">
        <w:rPr>
          <w:sz w:val="28"/>
          <w:szCs w:val="28"/>
        </w:rPr>
        <w:t>program.</w:t>
      </w:r>
    </w:p>
    <w:p w14:paraId="273A0859" w14:textId="785EF3C1" w:rsidR="004E175C" w:rsidRDefault="004E175C">
      <w:pPr>
        <w:rPr>
          <w:sz w:val="28"/>
          <w:szCs w:val="28"/>
        </w:rPr>
      </w:pPr>
      <w:r>
        <w:rPr>
          <w:sz w:val="28"/>
          <w:szCs w:val="28"/>
        </w:rPr>
        <w:br w:type="page"/>
      </w:r>
    </w:p>
    <w:p w14:paraId="6DBA2082" w14:textId="58AD7CB5" w:rsidR="004E175C" w:rsidRDefault="004E175C" w:rsidP="004E175C">
      <w:pPr>
        <w:pStyle w:val="Heading1"/>
      </w:pPr>
      <w:bookmarkStart w:id="10" w:name="_Toc179037004"/>
      <w:r w:rsidRPr="004E175C">
        <w:lastRenderedPageBreak/>
        <w:t>Pseudocode</w:t>
      </w:r>
      <w:bookmarkEnd w:id="10"/>
    </w:p>
    <w:p w14:paraId="15F09765" w14:textId="13DBBD93" w:rsidR="004E175C" w:rsidRDefault="004E175C" w:rsidP="004E175C">
      <w:r>
        <w:t>START</w:t>
      </w:r>
    </w:p>
    <w:p w14:paraId="49ECB91C" w14:textId="7CF7DADD" w:rsidR="004E175C" w:rsidRDefault="004E175C" w:rsidP="004E175C">
      <w:r>
        <w:t xml:space="preserve">DEFINE struct </w:t>
      </w:r>
      <w:r w:rsidR="005553AB">
        <w:t>Cipher.</w:t>
      </w:r>
    </w:p>
    <w:p w14:paraId="19864296" w14:textId="77777777" w:rsidR="004E175C" w:rsidRDefault="004E175C" w:rsidP="004E175C">
      <w:r>
        <w:t xml:space="preserve">    char original</w:t>
      </w:r>
    </w:p>
    <w:p w14:paraId="1A407EF0" w14:textId="7004618D" w:rsidR="004E175C" w:rsidRDefault="004E175C" w:rsidP="004E175C">
      <w:r>
        <w:t xml:space="preserve">    char encrypted</w:t>
      </w:r>
    </w:p>
    <w:p w14:paraId="37526CEB" w14:textId="77777777" w:rsidR="004E175C" w:rsidRDefault="004E175C" w:rsidP="004E175C">
      <w:r>
        <w:t>DEFINE class CipherTool</w:t>
      </w:r>
    </w:p>
    <w:p w14:paraId="702941E5" w14:textId="77777777" w:rsidR="004E175C" w:rsidRDefault="004E175C" w:rsidP="004E175C">
      <w:r>
        <w:t xml:space="preserve">    PRIVATE</w:t>
      </w:r>
    </w:p>
    <w:p w14:paraId="79D1D5D0" w14:textId="77777777" w:rsidR="004E175C" w:rsidRDefault="004E175C" w:rsidP="004E175C">
      <w:r>
        <w:t xml:space="preserve">        array&lt;Cipher&gt; cipherArray</w:t>
      </w:r>
    </w:p>
    <w:p w14:paraId="020494DC" w14:textId="77777777" w:rsidR="004E175C" w:rsidRDefault="004E175C" w:rsidP="004E175C">
      <w:r>
        <w:t xml:space="preserve">    PUBLIC</w:t>
      </w:r>
    </w:p>
    <w:p w14:paraId="04CF7EFD" w14:textId="77777777" w:rsidR="004E175C" w:rsidRDefault="004E175C" w:rsidP="004E175C">
      <w:r>
        <w:t xml:space="preserve">        FUNCTION encrypt(message)</w:t>
      </w:r>
    </w:p>
    <w:p w14:paraId="274752D5" w14:textId="77777777" w:rsidR="004E175C" w:rsidRDefault="004E175C" w:rsidP="004E175C">
      <w:r>
        <w:t xml:space="preserve">        FUNCTION decrypt(message)</w:t>
      </w:r>
    </w:p>
    <w:p w14:paraId="76417235" w14:textId="77777777" w:rsidR="004E175C" w:rsidRDefault="004E175C" w:rsidP="004E175C">
      <w:r>
        <w:t xml:space="preserve">        FUNCTION loadCipherFromFile(filename)</w:t>
      </w:r>
    </w:p>
    <w:p w14:paraId="4697D2F1" w14:textId="731F646B" w:rsidR="004E175C" w:rsidRDefault="004E175C" w:rsidP="004E175C">
      <w:r>
        <w:t xml:space="preserve">        FUNCTION saveCipherToFile(filename)</w:t>
      </w:r>
    </w:p>
    <w:p w14:paraId="49843C5F" w14:textId="77777777" w:rsidR="004E175C" w:rsidRDefault="004E175C" w:rsidP="004E175C">
      <w:r>
        <w:t>FUNCTION main()</w:t>
      </w:r>
    </w:p>
    <w:p w14:paraId="710CD3AA" w14:textId="77777777" w:rsidR="004E175C" w:rsidRDefault="004E175C" w:rsidP="004E175C">
      <w:r>
        <w:t xml:space="preserve">    DISPLAY "Welcome to the Cryptography Tool"</w:t>
      </w:r>
    </w:p>
    <w:p w14:paraId="142101B8" w14:textId="77777777" w:rsidR="004E175C" w:rsidRDefault="004E175C" w:rsidP="004E175C">
      <w:r>
        <w:t xml:space="preserve">    WHILE true</w:t>
      </w:r>
    </w:p>
    <w:p w14:paraId="514BA51E" w14:textId="77777777" w:rsidR="004E175C" w:rsidRDefault="004E175C" w:rsidP="004E175C">
      <w:r>
        <w:t xml:space="preserve">        DISPLAY "1. Encrypt a message"</w:t>
      </w:r>
    </w:p>
    <w:p w14:paraId="5E0A4F5B" w14:textId="77777777" w:rsidR="004E175C" w:rsidRDefault="004E175C" w:rsidP="004E175C">
      <w:r>
        <w:t xml:space="preserve">        DISPLAY "2. Decrypt a message"</w:t>
      </w:r>
    </w:p>
    <w:p w14:paraId="4C933FA2" w14:textId="77777777" w:rsidR="004E175C" w:rsidRDefault="004E175C" w:rsidP="004E175C">
      <w:r>
        <w:t xml:space="preserve">        DISPLAY "3. Exit"</w:t>
      </w:r>
    </w:p>
    <w:p w14:paraId="47FD0111" w14:textId="77777777" w:rsidR="004E175C" w:rsidRDefault="004E175C" w:rsidP="004E175C">
      <w:r>
        <w:t xml:space="preserve">        GET userChoice</w:t>
      </w:r>
    </w:p>
    <w:p w14:paraId="501ED380" w14:textId="77777777" w:rsidR="004E175C" w:rsidRDefault="004E175C" w:rsidP="004E175C">
      <w:r>
        <w:t xml:space="preserve">        IF userChoice == 1 THEN</w:t>
      </w:r>
    </w:p>
    <w:p w14:paraId="49A4A5AC" w14:textId="77777777" w:rsidR="004E175C" w:rsidRDefault="004E175C" w:rsidP="004E175C">
      <w:r>
        <w:t xml:space="preserve">            GET message</w:t>
      </w:r>
    </w:p>
    <w:p w14:paraId="4C749EF6" w14:textId="77777777" w:rsidR="004E175C" w:rsidRDefault="004E175C" w:rsidP="004E175C">
      <w:r>
        <w:t xml:space="preserve">            encryptedMessage = CipherTool.encrypt(message)</w:t>
      </w:r>
    </w:p>
    <w:p w14:paraId="3103174A" w14:textId="77777777" w:rsidR="004E175C" w:rsidRDefault="004E175C" w:rsidP="004E175C">
      <w:r>
        <w:t xml:space="preserve">            DISPLAY encryptedMessage</w:t>
      </w:r>
    </w:p>
    <w:p w14:paraId="5EA13624" w14:textId="77777777" w:rsidR="004E175C" w:rsidRDefault="004E175C" w:rsidP="004E175C">
      <w:r>
        <w:t xml:space="preserve">        ELSE IF userChoice == 2 THEN</w:t>
      </w:r>
    </w:p>
    <w:p w14:paraId="69A6EF1F" w14:textId="77777777" w:rsidR="004E175C" w:rsidRDefault="004E175C" w:rsidP="004E175C">
      <w:r>
        <w:lastRenderedPageBreak/>
        <w:t xml:space="preserve">            GET message</w:t>
      </w:r>
    </w:p>
    <w:p w14:paraId="4430759E" w14:textId="77777777" w:rsidR="004E175C" w:rsidRDefault="004E175C" w:rsidP="004E175C">
      <w:r>
        <w:t xml:space="preserve">            decryptedMessage = CipherTool.decrypt(message)</w:t>
      </w:r>
    </w:p>
    <w:p w14:paraId="121D03D2" w14:textId="77777777" w:rsidR="004E175C" w:rsidRDefault="004E175C" w:rsidP="004E175C">
      <w:r>
        <w:t xml:space="preserve">            DISPLAY decryptedMessage</w:t>
      </w:r>
    </w:p>
    <w:p w14:paraId="7E284575" w14:textId="77777777" w:rsidR="004E175C" w:rsidRDefault="004E175C" w:rsidP="004E175C">
      <w:r>
        <w:t xml:space="preserve">        ELSE IF userChoice == 3 THEN</w:t>
      </w:r>
    </w:p>
    <w:p w14:paraId="69FDA638" w14:textId="77777777" w:rsidR="004E175C" w:rsidRDefault="004E175C" w:rsidP="004E175C">
      <w:r>
        <w:t xml:space="preserve">            BREAK</w:t>
      </w:r>
    </w:p>
    <w:p w14:paraId="42DE90FA" w14:textId="77777777" w:rsidR="004E175C" w:rsidRDefault="004E175C" w:rsidP="004E175C">
      <w:r>
        <w:t xml:space="preserve">        ELSE</w:t>
      </w:r>
    </w:p>
    <w:p w14:paraId="6F6CB077" w14:textId="77777777" w:rsidR="004E175C" w:rsidRDefault="004E175C" w:rsidP="004E175C">
      <w:r>
        <w:t xml:space="preserve">            DISPLAY "Invalid choice, please try again"</w:t>
      </w:r>
    </w:p>
    <w:p w14:paraId="1F8413DA" w14:textId="37BAC9C8" w:rsidR="004E175C" w:rsidRDefault="004E175C" w:rsidP="004E175C">
      <w:r>
        <w:t>END</w:t>
      </w:r>
    </w:p>
    <w:p w14:paraId="6C8320A7" w14:textId="7D8895B5" w:rsidR="004E175C" w:rsidRDefault="004E175C">
      <w:r>
        <w:br w:type="page"/>
      </w:r>
    </w:p>
    <w:p w14:paraId="7BE44872" w14:textId="30455C6B" w:rsidR="004E175C" w:rsidRDefault="004E175C" w:rsidP="004E175C">
      <w:pPr>
        <w:pStyle w:val="Heading1"/>
      </w:pPr>
      <w:bookmarkStart w:id="11" w:name="_Toc179037005"/>
      <w:r w:rsidRPr="004E175C">
        <w:lastRenderedPageBreak/>
        <w:t>Flowcharts</w:t>
      </w:r>
      <w:bookmarkEnd w:id="11"/>
    </w:p>
    <w:p w14:paraId="74AE45A9" w14:textId="6FF74737" w:rsidR="00427902" w:rsidRDefault="003C6170">
      <w:r>
        <w:rPr>
          <w:noProof/>
        </w:rPr>
        <w:drawing>
          <wp:anchor distT="0" distB="0" distL="114300" distR="114300" simplePos="0" relativeHeight="251658240" behindDoc="0" locked="0" layoutInCell="1" allowOverlap="1" wp14:anchorId="5EC72B02" wp14:editId="53C69DF0">
            <wp:simplePos x="0" y="0"/>
            <wp:positionH relativeFrom="column">
              <wp:posOffset>-723900</wp:posOffset>
            </wp:positionH>
            <wp:positionV relativeFrom="paragraph">
              <wp:posOffset>1160145</wp:posOffset>
            </wp:positionV>
            <wp:extent cx="7137400" cy="5989320"/>
            <wp:effectExtent l="2540" t="0" r="8890" b="8890"/>
            <wp:wrapThrough wrapText="bothSides">
              <wp:wrapPolygon edited="0">
                <wp:start x="21592" y="-9"/>
                <wp:lineTo x="31" y="-9"/>
                <wp:lineTo x="31" y="21563"/>
                <wp:lineTo x="21592" y="21563"/>
                <wp:lineTo x="21592" y="-9"/>
              </wp:wrapPolygon>
            </wp:wrapThrough>
            <wp:docPr id="1353553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53587" name="Picture 1353553587"/>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137400" cy="5989320"/>
                    </a:xfrm>
                    <a:prstGeom prst="rect">
                      <a:avLst/>
                    </a:prstGeom>
                  </pic:spPr>
                </pic:pic>
              </a:graphicData>
            </a:graphic>
            <wp14:sizeRelH relativeFrom="margin">
              <wp14:pctWidth>0</wp14:pctWidth>
            </wp14:sizeRelH>
            <wp14:sizeRelV relativeFrom="margin">
              <wp14:pctHeight>0</wp14:pctHeight>
            </wp14:sizeRelV>
          </wp:anchor>
        </w:drawing>
      </w:r>
      <w:r w:rsidR="00427902">
        <w:br w:type="page"/>
      </w:r>
    </w:p>
    <w:p w14:paraId="73342FBC" w14:textId="06E647BC" w:rsidR="004E175C" w:rsidRDefault="00F849C3" w:rsidP="00427902">
      <w:pPr>
        <w:pStyle w:val="Heading1"/>
      </w:pPr>
      <w:bookmarkStart w:id="12" w:name="_Toc179037006"/>
      <w:r w:rsidRPr="00427902">
        <w:lastRenderedPageBreak/>
        <w:t>Research</w:t>
      </w:r>
      <w:r w:rsidR="00427902" w:rsidRPr="00427902">
        <w:t xml:space="preserve"> on Advanced requirements</w:t>
      </w:r>
      <w:bookmarkEnd w:id="12"/>
    </w:p>
    <w:p w14:paraId="6D51C835" w14:textId="21DFC283" w:rsidR="00427902" w:rsidRPr="00427902" w:rsidRDefault="00427902" w:rsidP="00427902">
      <w:pPr>
        <w:pStyle w:val="ListParagraph"/>
        <w:numPr>
          <w:ilvl w:val="0"/>
          <w:numId w:val="19"/>
        </w:numPr>
        <w:tabs>
          <w:tab w:val="left" w:pos="2410"/>
        </w:tabs>
        <w:rPr>
          <w:sz w:val="28"/>
          <w:szCs w:val="28"/>
        </w:rPr>
      </w:pPr>
      <w:r w:rsidRPr="00427902">
        <w:rPr>
          <w:b/>
          <w:bCs/>
          <w:sz w:val="28"/>
          <w:szCs w:val="28"/>
        </w:rPr>
        <w:t>Classes and Objects:</w:t>
      </w:r>
      <w:r w:rsidRPr="00427902">
        <w:rPr>
          <w:sz w:val="28"/>
          <w:szCs w:val="28"/>
        </w:rPr>
        <w:t xml:space="preserve"> Classes in C++ allow for encapsulation of data and functions. The Cipher Tool class will encapsulate all functionalities related to encryption and decryption, making the code modular and easier to maintain.</w:t>
      </w:r>
    </w:p>
    <w:p w14:paraId="757A8B11" w14:textId="24A1BE84" w:rsidR="00427902" w:rsidRPr="00427902" w:rsidRDefault="00427902" w:rsidP="00427902">
      <w:pPr>
        <w:pStyle w:val="ListParagraph"/>
        <w:numPr>
          <w:ilvl w:val="0"/>
          <w:numId w:val="19"/>
        </w:numPr>
        <w:tabs>
          <w:tab w:val="left" w:pos="2410"/>
        </w:tabs>
        <w:rPr>
          <w:sz w:val="28"/>
          <w:szCs w:val="28"/>
        </w:rPr>
      </w:pPr>
      <w:r w:rsidRPr="00427902">
        <w:rPr>
          <w:b/>
          <w:bCs/>
          <w:sz w:val="28"/>
          <w:szCs w:val="28"/>
        </w:rPr>
        <w:t>Smart Pointers:</w:t>
      </w:r>
      <w:r w:rsidRPr="00427902">
        <w:rPr>
          <w:sz w:val="28"/>
          <w:szCs w:val="28"/>
        </w:rPr>
        <w:t xml:space="preserve"> Smart pointers, such as</w:t>
      </w:r>
      <w:r>
        <w:rPr>
          <w:sz w:val="28"/>
          <w:szCs w:val="28"/>
        </w:rPr>
        <w:t xml:space="preserve"> “</w:t>
      </w:r>
      <w:r w:rsidRPr="00427902">
        <w:rPr>
          <w:b/>
          <w:bCs/>
          <w:i/>
          <w:iCs/>
          <w:sz w:val="28"/>
          <w:szCs w:val="28"/>
        </w:rPr>
        <w:t>unique_ptr</w:t>
      </w:r>
      <w:r w:rsidR="005553AB">
        <w:rPr>
          <w:b/>
          <w:bCs/>
          <w:i/>
          <w:iCs/>
          <w:sz w:val="28"/>
          <w:szCs w:val="28"/>
        </w:rPr>
        <w:t>,”</w:t>
      </w:r>
      <w:r w:rsidRPr="00427902">
        <w:rPr>
          <w:sz w:val="28"/>
          <w:szCs w:val="28"/>
        </w:rPr>
        <w:t xml:space="preserve"> manage memory automatically, preventing memory leaks. They will be used in the Cipher Tool class to manage dynamically allocated arrays for the cipher.</w:t>
      </w:r>
    </w:p>
    <w:p w14:paraId="7DF981F9" w14:textId="15228EAD" w:rsidR="00427902" w:rsidRDefault="00427902" w:rsidP="00427902">
      <w:pPr>
        <w:pStyle w:val="ListParagraph"/>
        <w:numPr>
          <w:ilvl w:val="0"/>
          <w:numId w:val="19"/>
        </w:numPr>
        <w:tabs>
          <w:tab w:val="left" w:pos="2410"/>
        </w:tabs>
        <w:rPr>
          <w:sz w:val="28"/>
          <w:szCs w:val="28"/>
        </w:rPr>
      </w:pPr>
      <w:r w:rsidRPr="00427902">
        <w:rPr>
          <w:b/>
          <w:bCs/>
          <w:sz w:val="28"/>
          <w:szCs w:val="28"/>
        </w:rPr>
        <w:t>Generic Templates:</w:t>
      </w:r>
      <w:r w:rsidRPr="00427902">
        <w:rPr>
          <w:sz w:val="28"/>
          <w:szCs w:val="28"/>
        </w:rPr>
        <w:t xml:space="preserve"> Templates allow functions and classes to operate with any data type. This will be useful for creating a flexible Cipher Tool that can </w:t>
      </w:r>
      <w:r w:rsidR="005553AB" w:rsidRPr="00427902">
        <w:rPr>
          <w:sz w:val="28"/>
          <w:szCs w:val="28"/>
        </w:rPr>
        <w:t>manage</w:t>
      </w:r>
      <w:r w:rsidRPr="00427902">
        <w:rPr>
          <w:sz w:val="28"/>
          <w:szCs w:val="28"/>
        </w:rPr>
        <w:t xml:space="preserve"> </w:t>
      </w:r>
      <w:proofErr w:type="gramStart"/>
      <w:r w:rsidR="005553AB" w:rsidRPr="00427902">
        <w:rPr>
          <w:sz w:val="28"/>
          <w:szCs w:val="28"/>
        </w:rPr>
        <w:t>several</w:t>
      </w:r>
      <w:proofErr w:type="gramEnd"/>
      <w:r w:rsidR="005553AB" w:rsidRPr="00427902">
        <w:rPr>
          <w:sz w:val="28"/>
          <w:szCs w:val="28"/>
        </w:rPr>
        <w:t xml:space="preserve"> types</w:t>
      </w:r>
      <w:r w:rsidRPr="00427902">
        <w:rPr>
          <w:sz w:val="28"/>
          <w:szCs w:val="28"/>
        </w:rPr>
        <w:t xml:space="preserve"> of messages (e.g., strings, character arrays).</w:t>
      </w:r>
    </w:p>
    <w:p w14:paraId="763D28BB" w14:textId="63DB0015" w:rsidR="004F5022" w:rsidRDefault="004F5022">
      <w:pPr>
        <w:rPr>
          <w:b/>
          <w:bCs/>
          <w:sz w:val="28"/>
          <w:szCs w:val="28"/>
        </w:rPr>
      </w:pPr>
      <w:r>
        <w:rPr>
          <w:b/>
          <w:bCs/>
          <w:sz w:val="28"/>
          <w:szCs w:val="28"/>
        </w:rPr>
        <w:br w:type="page"/>
      </w:r>
    </w:p>
    <w:p w14:paraId="639EFECB" w14:textId="550E7C07" w:rsidR="004F5022" w:rsidRDefault="004F5022" w:rsidP="004F5022">
      <w:pPr>
        <w:pStyle w:val="Heading1"/>
      </w:pPr>
      <w:bookmarkStart w:id="13" w:name="_Toc178569377"/>
      <w:bookmarkStart w:id="14" w:name="_Toc179037007"/>
      <w:r>
        <w:lastRenderedPageBreak/>
        <w:t>References</w:t>
      </w:r>
      <w:bookmarkEnd w:id="13"/>
      <w:bookmarkEnd w:id="14"/>
      <w:r>
        <w:t xml:space="preserve"> </w:t>
      </w:r>
    </w:p>
    <w:p w14:paraId="7716E023" w14:textId="77777777" w:rsidR="004F5022" w:rsidRPr="00816C17" w:rsidRDefault="004F5022" w:rsidP="004F5022">
      <w:pPr>
        <w:pStyle w:val="ListParagraph"/>
        <w:numPr>
          <w:ilvl w:val="0"/>
          <w:numId w:val="20"/>
        </w:numPr>
        <w:rPr>
          <w:sz w:val="24"/>
          <w:szCs w:val="24"/>
        </w:rPr>
      </w:pPr>
      <w:r w:rsidRPr="00816C17">
        <w:rPr>
          <w:sz w:val="24"/>
          <w:szCs w:val="24"/>
        </w:rPr>
        <w:t xml:space="preserve">Kjell, B. (2024). Functions. [online] Ccsu.edu. Available at: https://chortle.ccsu.edu/StructuredC/Chap03/struct03_16.html#:~:text=In%20flowcharts%2C%20a%20function%20call [Accessed 30 Sep. 2024]. </w:t>
      </w:r>
    </w:p>
    <w:p w14:paraId="43A1A37D" w14:textId="77777777" w:rsidR="004F5022" w:rsidRDefault="004F5022" w:rsidP="004F5022">
      <w:pPr>
        <w:pStyle w:val="ListParagraph"/>
        <w:numPr>
          <w:ilvl w:val="0"/>
          <w:numId w:val="20"/>
        </w:numPr>
        <w:rPr>
          <w:sz w:val="24"/>
          <w:szCs w:val="24"/>
        </w:rPr>
      </w:pPr>
      <w:proofErr w:type="spellStart"/>
      <w:r w:rsidRPr="00816C17">
        <w:rPr>
          <w:sz w:val="24"/>
          <w:szCs w:val="24"/>
        </w:rPr>
        <w:t>GeeksforGeeks</w:t>
      </w:r>
      <w:proofErr w:type="spellEnd"/>
      <w:r w:rsidRPr="00816C17">
        <w:rPr>
          <w:sz w:val="24"/>
          <w:szCs w:val="24"/>
        </w:rPr>
        <w:t xml:space="preserve">. (2020). Class Diagram for Library Management System. [online] Available at: </w:t>
      </w:r>
      <w:hyperlink r:id="rId16" w:history="1">
        <w:r w:rsidRPr="00816C17">
          <w:rPr>
            <w:rStyle w:val="Hyperlink"/>
            <w:sz w:val="24"/>
            <w:szCs w:val="24"/>
          </w:rPr>
          <w:t>https://www.geeksforgeeks.org/class-diagram-for-library-management-system/</w:t>
        </w:r>
      </w:hyperlink>
      <w:r w:rsidRPr="00816C17">
        <w:rPr>
          <w:sz w:val="24"/>
          <w:szCs w:val="24"/>
        </w:rPr>
        <w:t>.</w:t>
      </w:r>
      <w:r>
        <w:rPr>
          <w:sz w:val="24"/>
          <w:szCs w:val="24"/>
        </w:rPr>
        <w:t xml:space="preserve">  </w:t>
      </w:r>
    </w:p>
    <w:p w14:paraId="2B09C728" w14:textId="77777777" w:rsidR="004F5022" w:rsidRDefault="004F5022" w:rsidP="004F5022">
      <w:pPr>
        <w:pStyle w:val="ListParagraph"/>
        <w:numPr>
          <w:ilvl w:val="0"/>
          <w:numId w:val="20"/>
        </w:numPr>
        <w:rPr>
          <w:sz w:val="24"/>
          <w:szCs w:val="24"/>
        </w:rPr>
      </w:pPr>
      <w:r w:rsidRPr="00DC5C1B">
        <w:rPr>
          <w:sz w:val="24"/>
          <w:szCs w:val="24"/>
        </w:rPr>
        <w:t xml:space="preserve">www.programiz.com. (n.d.). C++ Pointers. [online] Available at: </w:t>
      </w:r>
      <w:hyperlink r:id="rId17" w:history="1">
        <w:r w:rsidRPr="00DC5C1B">
          <w:rPr>
            <w:rStyle w:val="Hyperlink"/>
            <w:sz w:val="24"/>
            <w:szCs w:val="24"/>
          </w:rPr>
          <w:t>https://www.programiz.com/cpp-programming/pointers</w:t>
        </w:r>
      </w:hyperlink>
      <w:r w:rsidRPr="00DC5C1B">
        <w:rPr>
          <w:sz w:val="24"/>
          <w:szCs w:val="24"/>
        </w:rPr>
        <w:t>.</w:t>
      </w:r>
    </w:p>
    <w:p w14:paraId="312A0DB8" w14:textId="77777777" w:rsidR="004F5022" w:rsidRDefault="004F5022" w:rsidP="004F5022">
      <w:pPr>
        <w:pStyle w:val="ListParagraph"/>
        <w:numPr>
          <w:ilvl w:val="0"/>
          <w:numId w:val="20"/>
        </w:numPr>
        <w:rPr>
          <w:sz w:val="24"/>
          <w:szCs w:val="24"/>
        </w:rPr>
      </w:pPr>
      <w:r w:rsidRPr="007412F3">
        <w:rPr>
          <w:sz w:val="24"/>
          <w:szCs w:val="24"/>
        </w:rPr>
        <w:t>Apperson, L. (2024). Advanced Topics in C++ - Lem Apperson - Medium. [online] Medium. Available at: https://medium.com/@lemapp09/advanced-topics-in-c-57d759a1c085 [Accessed 30 Sep. 2024].</w:t>
      </w:r>
    </w:p>
    <w:p w14:paraId="6C263559" w14:textId="77777777" w:rsidR="00C90962" w:rsidRDefault="00C90962" w:rsidP="004F5022">
      <w:pPr>
        <w:pStyle w:val="ListParagraph"/>
        <w:numPr>
          <w:ilvl w:val="0"/>
          <w:numId w:val="20"/>
        </w:numPr>
        <w:rPr>
          <w:sz w:val="24"/>
          <w:szCs w:val="24"/>
        </w:rPr>
      </w:pPr>
    </w:p>
    <w:p w14:paraId="355D0A8F" w14:textId="77777777" w:rsidR="004F5022" w:rsidRPr="00C90962" w:rsidRDefault="004F5022" w:rsidP="00C90962">
      <w:pPr>
        <w:rPr>
          <w:sz w:val="24"/>
          <w:szCs w:val="24"/>
        </w:rPr>
      </w:pPr>
    </w:p>
    <w:p w14:paraId="7E7F1C87" w14:textId="77777777" w:rsidR="004F5022" w:rsidRPr="004F5022" w:rsidRDefault="004F5022" w:rsidP="004F5022"/>
    <w:sectPr w:rsidR="004F5022" w:rsidRPr="004F5022">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A7F21" w14:textId="77777777" w:rsidR="000059F5" w:rsidRDefault="000059F5" w:rsidP="00C6554A">
      <w:pPr>
        <w:spacing w:before="0" w:after="0" w:line="240" w:lineRule="auto"/>
      </w:pPr>
      <w:r>
        <w:separator/>
      </w:r>
    </w:p>
  </w:endnote>
  <w:endnote w:type="continuationSeparator" w:id="0">
    <w:p w14:paraId="42830D9C" w14:textId="77777777" w:rsidR="000059F5" w:rsidRDefault="000059F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13B09" w14:textId="77777777" w:rsidR="009831D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B8548" w14:textId="77777777" w:rsidR="000059F5" w:rsidRDefault="000059F5" w:rsidP="00C6554A">
      <w:pPr>
        <w:spacing w:before="0" w:after="0" w:line="240" w:lineRule="auto"/>
      </w:pPr>
      <w:r>
        <w:separator/>
      </w:r>
    </w:p>
  </w:footnote>
  <w:footnote w:type="continuationSeparator" w:id="0">
    <w:p w14:paraId="3DDCAD75" w14:textId="77777777" w:rsidR="000059F5" w:rsidRDefault="000059F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9A57BD"/>
    <w:multiLevelType w:val="hybridMultilevel"/>
    <w:tmpl w:val="6E2A99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A0607C"/>
    <w:multiLevelType w:val="hybridMultilevel"/>
    <w:tmpl w:val="6E6A2F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C087843"/>
    <w:multiLevelType w:val="hybridMultilevel"/>
    <w:tmpl w:val="095690A4"/>
    <w:lvl w:ilvl="0" w:tplc="822AED9C">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5A364DA"/>
    <w:multiLevelType w:val="hybridMultilevel"/>
    <w:tmpl w:val="B22CEB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08E3C1B"/>
    <w:multiLevelType w:val="hybridMultilevel"/>
    <w:tmpl w:val="23B41D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17709149">
    <w:abstractNumId w:val="9"/>
  </w:num>
  <w:num w:numId="2" w16cid:durableId="819351852">
    <w:abstractNumId w:val="8"/>
  </w:num>
  <w:num w:numId="3" w16cid:durableId="1043403443">
    <w:abstractNumId w:val="8"/>
  </w:num>
  <w:num w:numId="4" w16cid:durableId="1139105876">
    <w:abstractNumId w:val="9"/>
  </w:num>
  <w:num w:numId="5" w16cid:durableId="2041079668">
    <w:abstractNumId w:val="13"/>
  </w:num>
  <w:num w:numId="6" w16cid:durableId="1581866365">
    <w:abstractNumId w:val="10"/>
  </w:num>
  <w:num w:numId="7" w16cid:durableId="1149833463">
    <w:abstractNumId w:val="11"/>
  </w:num>
  <w:num w:numId="8" w16cid:durableId="1052969034">
    <w:abstractNumId w:val="7"/>
  </w:num>
  <w:num w:numId="9" w16cid:durableId="708801001">
    <w:abstractNumId w:val="6"/>
  </w:num>
  <w:num w:numId="10" w16cid:durableId="1628773797">
    <w:abstractNumId w:val="5"/>
  </w:num>
  <w:num w:numId="11" w16cid:durableId="1707490465">
    <w:abstractNumId w:val="4"/>
  </w:num>
  <w:num w:numId="12" w16cid:durableId="1832402488">
    <w:abstractNumId w:val="3"/>
  </w:num>
  <w:num w:numId="13" w16cid:durableId="189688154">
    <w:abstractNumId w:val="2"/>
  </w:num>
  <w:num w:numId="14" w16cid:durableId="428045027">
    <w:abstractNumId w:val="1"/>
  </w:num>
  <w:num w:numId="15" w16cid:durableId="1345787010">
    <w:abstractNumId w:val="0"/>
  </w:num>
  <w:num w:numId="16" w16cid:durableId="421685664">
    <w:abstractNumId w:val="15"/>
  </w:num>
  <w:num w:numId="17" w16cid:durableId="183370386">
    <w:abstractNumId w:val="14"/>
  </w:num>
  <w:num w:numId="18" w16cid:durableId="1353799261">
    <w:abstractNumId w:val="16"/>
  </w:num>
  <w:num w:numId="19" w16cid:durableId="1078602407">
    <w:abstractNumId w:val="12"/>
  </w:num>
  <w:num w:numId="20" w16cid:durableId="16899114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D8"/>
    <w:rsid w:val="000059F5"/>
    <w:rsid w:val="001555E0"/>
    <w:rsid w:val="001B2E1E"/>
    <w:rsid w:val="0023299A"/>
    <w:rsid w:val="002554CD"/>
    <w:rsid w:val="00293B83"/>
    <w:rsid w:val="002B4294"/>
    <w:rsid w:val="00333D0D"/>
    <w:rsid w:val="003C6170"/>
    <w:rsid w:val="00427902"/>
    <w:rsid w:val="00434887"/>
    <w:rsid w:val="004C049F"/>
    <w:rsid w:val="004E175C"/>
    <w:rsid w:val="004E6423"/>
    <w:rsid w:val="004F5022"/>
    <w:rsid w:val="005000E2"/>
    <w:rsid w:val="005553AB"/>
    <w:rsid w:val="006A3CE7"/>
    <w:rsid w:val="00705DD8"/>
    <w:rsid w:val="00753316"/>
    <w:rsid w:val="009831D7"/>
    <w:rsid w:val="00AA0CB4"/>
    <w:rsid w:val="00B272FC"/>
    <w:rsid w:val="00C6554A"/>
    <w:rsid w:val="00C76406"/>
    <w:rsid w:val="00C90962"/>
    <w:rsid w:val="00C92191"/>
    <w:rsid w:val="00D519F8"/>
    <w:rsid w:val="00D61981"/>
    <w:rsid w:val="00DE70E9"/>
    <w:rsid w:val="00EA63F5"/>
    <w:rsid w:val="00ED7C44"/>
    <w:rsid w:val="00F849C3"/>
    <w:rsid w:val="00FE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04BF4"/>
  <w15:chartTrackingRefBased/>
  <w15:docId w15:val="{0BE1A87D-3783-4970-B775-9A0392AF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05DD8"/>
    <w:rPr>
      <w:color w:val="605E5C"/>
      <w:shd w:val="clear" w:color="auto" w:fill="E1DFDD"/>
    </w:rPr>
  </w:style>
  <w:style w:type="paragraph" w:styleId="TOCHeading">
    <w:name w:val="TOC Heading"/>
    <w:basedOn w:val="Heading1"/>
    <w:next w:val="Normal"/>
    <w:uiPriority w:val="39"/>
    <w:unhideWhenUsed/>
    <w:qFormat/>
    <w:rsid w:val="00C9219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C92191"/>
    <w:pPr>
      <w:spacing w:after="100"/>
    </w:pPr>
  </w:style>
  <w:style w:type="paragraph" w:styleId="TOC2">
    <w:name w:val="toc 2"/>
    <w:basedOn w:val="Normal"/>
    <w:next w:val="Normal"/>
    <w:autoRedefine/>
    <w:uiPriority w:val="39"/>
    <w:unhideWhenUsed/>
    <w:rsid w:val="00C92191"/>
    <w:pPr>
      <w:spacing w:after="100"/>
      <w:ind w:left="220"/>
    </w:pPr>
  </w:style>
  <w:style w:type="paragraph" w:customStyle="1" w:styleId="79772AD7B70B47D09270AB62EBD353E6">
    <w:name w:val="79772AD7B70B47D09270AB62EBD353E6"/>
    <w:rsid w:val="00C92191"/>
    <w:pPr>
      <w:spacing w:before="0" w:after="160" w:line="278" w:lineRule="auto"/>
    </w:pPr>
    <w:rPr>
      <w:rFonts w:eastAsiaTheme="minorEastAsia"/>
      <w:color w:val="auto"/>
      <w:kern w:val="2"/>
      <w:sz w:val="24"/>
      <w:szCs w:val="24"/>
      <w:lang w:val="en-ZA" w:eastAsia="en-ZA"/>
      <w14:ligatures w14:val="standardContextual"/>
    </w:rPr>
  </w:style>
  <w:style w:type="paragraph" w:styleId="ListParagraph">
    <w:name w:val="List Paragraph"/>
    <w:basedOn w:val="Normal"/>
    <w:uiPriority w:val="34"/>
    <w:unhideWhenUsed/>
    <w:qFormat/>
    <w:rsid w:val="00AA0CB4"/>
    <w:pPr>
      <w:ind w:left="720"/>
      <w:contextualSpacing/>
    </w:pPr>
  </w:style>
  <w:style w:type="paragraph" w:styleId="TOC3">
    <w:name w:val="toc 3"/>
    <w:basedOn w:val="Normal"/>
    <w:next w:val="Normal"/>
    <w:autoRedefine/>
    <w:uiPriority w:val="39"/>
    <w:unhideWhenUsed/>
    <w:rsid w:val="001555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jpralves.net/post/2019/03/14/breakthrough-research-using-quantum-cryptography-addresses-security-in-5g-network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programiz.com/cpp-programming/pointers" TargetMode="External"/><Relationship Id="rId2" Type="http://schemas.openxmlformats.org/officeDocument/2006/relationships/numbering" Target="numbering.xml"/><Relationship Id="rId16" Type="http://schemas.openxmlformats.org/officeDocument/2006/relationships/hyperlink" Target="https://www.geeksforgeeks.org/class-diagram-for-library-management-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nd/3.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jpralves.net/post/2019/03/14/breakthrough-research-using-quantum-cryptography-addresses-security-in-5g-network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pralves.net/post/2019/03/14/breakthrough-research-using-quantum-cryptography-addresses-security-in-5g-networks.html" TargetMode="External"/><Relationship Id="rId14" Type="http://schemas.openxmlformats.org/officeDocument/2006/relationships/hyperlink" Target="https://creativecommons.org/licenses/by-nc-nd/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h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6D7E2-C947-4D6D-B8D3-CFC26409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888</TotalTime>
  <Pages>9</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lebeko Machipi</dc:creator>
  <cp:keywords/>
  <dc:description/>
  <cp:lastModifiedBy>lebeko Machipi</cp:lastModifiedBy>
  <cp:revision>20</cp:revision>
  <dcterms:created xsi:type="dcterms:W3CDTF">2024-10-04T23:17:00Z</dcterms:created>
  <dcterms:modified xsi:type="dcterms:W3CDTF">2024-10-05T14:19:00Z</dcterms:modified>
</cp:coreProperties>
</file>